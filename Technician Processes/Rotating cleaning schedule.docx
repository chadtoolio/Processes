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36"/>
        <w:tblW w:w="4825" w:type="pct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1E0" w:firstRow="1" w:lastRow="1" w:firstColumn="1" w:lastColumn="1" w:noHBand="0" w:noVBand="0"/>
      </w:tblPr>
      <w:tblGrid>
        <w:gridCol w:w="2651"/>
        <w:gridCol w:w="1229"/>
        <w:gridCol w:w="1320"/>
        <w:gridCol w:w="1212"/>
        <w:gridCol w:w="25"/>
        <w:gridCol w:w="1325"/>
        <w:gridCol w:w="1231"/>
        <w:gridCol w:w="1325"/>
        <w:gridCol w:w="1325"/>
        <w:gridCol w:w="2461"/>
      </w:tblGrid>
      <w:tr w:rsidR="00F763E9" w14:paraId="40FD8983" w14:textId="77777777" w:rsidTr="00F763E9">
        <w:trPr>
          <w:trHeight w:hRule="exact" w:val="1010"/>
        </w:trPr>
        <w:tc>
          <w:tcPr>
            <w:tcW w:w="2651" w:type="dxa"/>
            <w:tcBorders>
              <w:bottom w:val="single" w:sz="8" w:space="0" w:color="FFFFFF" w:themeColor="background1"/>
            </w:tcBorders>
            <w:shd w:val="clear" w:color="auto" w:fill="2E74B5" w:themeFill="accent5" w:themeFillShade="BF"/>
            <w:vAlign w:val="center"/>
          </w:tcPr>
          <w:p w14:paraId="71878469" w14:textId="77777777" w:rsidR="00F763E9" w:rsidRPr="005C59E0" w:rsidRDefault="00F763E9" w:rsidP="00F763E9">
            <w:pPr>
              <w:pStyle w:val="Heading2"/>
            </w:pPr>
            <w:r>
              <w:t>task done by</w:t>
            </w:r>
          </w:p>
        </w:tc>
        <w:tc>
          <w:tcPr>
            <w:tcW w:w="1229" w:type="dxa"/>
            <w:tcBorders>
              <w:bottom w:val="single" w:sz="8" w:space="0" w:color="FFFFFF" w:themeColor="background1"/>
            </w:tcBorders>
            <w:shd w:val="clear" w:color="auto" w:fill="2E74B5" w:themeFill="accent5" w:themeFillShade="BF"/>
            <w:vAlign w:val="center"/>
          </w:tcPr>
          <w:p w14:paraId="76EF98AB" w14:textId="77777777" w:rsidR="00F763E9" w:rsidRDefault="00F763E9" w:rsidP="00F763E9">
            <w:pPr>
              <w:pStyle w:val="Heading2"/>
            </w:pPr>
          </w:p>
        </w:tc>
        <w:tc>
          <w:tcPr>
            <w:tcW w:w="1320" w:type="dxa"/>
            <w:tcBorders>
              <w:bottom w:val="single" w:sz="8" w:space="0" w:color="FFFFFF" w:themeColor="background1"/>
            </w:tcBorders>
            <w:shd w:val="clear" w:color="auto" w:fill="2E74B5" w:themeFill="accent5" w:themeFillShade="BF"/>
            <w:vAlign w:val="center"/>
          </w:tcPr>
          <w:p w14:paraId="60C0C0F2" w14:textId="77777777" w:rsidR="00F763E9" w:rsidRDefault="00F763E9" w:rsidP="00F763E9">
            <w:pPr>
              <w:pStyle w:val="Heading2"/>
            </w:pPr>
            <w:r>
              <w:t xml:space="preserve">Week of 9/6 </w:t>
            </w:r>
          </w:p>
        </w:tc>
        <w:tc>
          <w:tcPr>
            <w:tcW w:w="1212" w:type="dxa"/>
            <w:tcBorders>
              <w:bottom w:val="single" w:sz="8" w:space="0" w:color="FFFFFF" w:themeColor="background1"/>
            </w:tcBorders>
            <w:shd w:val="clear" w:color="auto" w:fill="2E74B5" w:themeFill="accent5" w:themeFillShade="BF"/>
            <w:vAlign w:val="center"/>
          </w:tcPr>
          <w:p w14:paraId="5DB6E23F" w14:textId="77777777" w:rsidR="00F763E9" w:rsidRDefault="00F763E9" w:rsidP="00F763E9">
            <w:pPr>
              <w:pStyle w:val="Heading2"/>
            </w:pPr>
            <w:r>
              <w:t>Week of 9/13</w:t>
            </w:r>
          </w:p>
        </w:tc>
        <w:tc>
          <w:tcPr>
            <w:tcW w:w="1350" w:type="dxa"/>
            <w:gridSpan w:val="2"/>
            <w:tcBorders>
              <w:bottom w:val="single" w:sz="8" w:space="0" w:color="FFFFFF" w:themeColor="background1"/>
            </w:tcBorders>
            <w:shd w:val="clear" w:color="auto" w:fill="2E74B5" w:themeFill="accent5" w:themeFillShade="BF"/>
            <w:vAlign w:val="center"/>
          </w:tcPr>
          <w:p w14:paraId="4C127F06" w14:textId="77777777" w:rsidR="00F763E9" w:rsidRDefault="00F763E9" w:rsidP="00F763E9">
            <w:pPr>
              <w:pStyle w:val="Heading2"/>
            </w:pPr>
            <w:r>
              <w:t>Week of 9/20</w:t>
            </w:r>
          </w:p>
        </w:tc>
        <w:tc>
          <w:tcPr>
            <w:tcW w:w="1231" w:type="dxa"/>
            <w:tcBorders>
              <w:bottom w:val="single" w:sz="8" w:space="0" w:color="FFFFFF" w:themeColor="background1"/>
            </w:tcBorders>
            <w:shd w:val="clear" w:color="auto" w:fill="2E74B5" w:themeFill="accent5" w:themeFillShade="BF"/>
            <w:vAlign w:val="center"/>
          </w:tcPr>
          <w:p w14:paraId="7C9FF7D8" w14:textId="77777777" w:rsidR="00F763E9" w:rsidRDefault="00F763E9" w:rsidP="00F763E9">
            <w:pPr>
              <w:pStyle w:val="Heading2"/>
            </w:pPr>
            <w:r>
              <w:t>Week of 9/27</w:t>
            </w:r>
          </w:p>
        </w:tc>
        <w:tc>
          <w:tcPr>
            <w:tcW w:w="1325" w:type="dxa"/>
            <w:tcBorders>
              <w:bottom w:val="single" w:sz="8" w:space="0" w:color="FFFFFF" w:themeColor="background1"/>
            </w:tcBorders>
            <w:shd w:val="clear" w:color="auto" w:fill="2E74B5" w:themeFill="accent5" w:themeFillShade="BF"/>
            <w:vAlign w:val="center"/>
          </w:tcPr>
          <w:p w14:paraId="1FF4248A" w14:textId="77777777" w:rsidR="00F763E9" w:rsidRDefault="00F763E9" w:rsidP="00F763E9">
            <w:pPr>
              <w:pStyle w:val="Heading2"/>
            </w:pPr>
            <w:r>
              <w:t xml:space="preserve">Week of 10/4 </w:t>
            </w:r>
          </w:p>
        </w:tc>
        <w:tc>
          <w:tcPr>
            <w:tcW w:w="1325" w:type="dxa"/>
            <w:tcBorders>
              <w:bottom w:val="single" w:sz="8" w:space="0" w:color="FFFFFF" w:themeColor="background1"/>
            </w:tcBorders>
            <w:shd w:val="clear" w:color="auto" w:fill="2E74B5" w:themeFill="accent5" w:themeFillShade="BF"/>
            <w:vAlign w:val="center"/>
          </w:tcPr>
          <w:p w14:paraId="742A7A67" w14:textId="77777777" w:rsidR="00F763E9" w:rsidRDefault="00F763E9" w:rsidP="00F763E9">
            <w:pPr>
              <w:pStyle w:val="Heading2"/>
            </w:pPr>
            <w:r>
              <w:t>Week of 10/10</w:t>
            </w:r>
          </w:p>
        </w:tc>
        <w:tc>
          <w:tcPr>
            <w:tcW w:w="2461" w:type="dxa"/>
            <w:tcBorders>
              <w:bottom w:val="single" w:sz="8" w:space="0" w:color="FFFFFF" w:themeColor="background1"/>
            </w:tcBorders>
            <w:shd w:val="clear" w:color="auto" w:fill="2E74B5" w:themeFill="accent5" w:themeFillShade="BF"/>
            <w:vAlign w:val="center"/>
          </w:tcPr>
          <w:p w14:paraId="1CA6AB12" w14:textId="77777777" w:rsidR="00F763E9" w:rsidRDefault="00F763E9" w:rsidP="00F763E9">
            <w:pPr>
              <w:pStyle w:val="Heading2"/>
            </w:pPr>
            <w:r>
              <w:t>Week of 10/17</w:t>
            </w:r>
          </w:p>
        </w:tc>
      </w:tr>
      <w:tr w:rsidR="00F763E9" w14:paraId="304A81D9" w14:textId="77777777" w:rsidTr="00F763E9">
        <w:trPr>
          <w:trHeight w:hRule="exact" w:val="1076"/>
        </w:trPr>
        <w:tc>
          <w:tcPr>
            <w:tcW w:w="2651" w:type="dxa"/>
            <w:vMerge w:val="restart"/>
            <w:shd w:val="clear" w:color="auto" w:fill="DBDBDB" w:themeFill="accent3" w:themeFillTint="66"/>
            <w:vAlign w:val="center"/>
          </w:tcPr>
          <w:p w14:paraId="5991345D" w14:textId="77777777" w:rsidR="00F763E9" w:rsidRDefault="00F763E9" w:rsidP="00F763E9">
            <w:pPr>
              <w:pStyle w:val="Heading3"/>
            </w:pPr>
            <w:r>
              <w:t>Clean tool room</w:t>
            </w:r>
          </w:p>
        </w:tc>
        <w:tc>
          <w:tcPr>
            <w:tcW w:w="1229" w:type="dxa"/>
            <w:shd w:val="clear" w:color="auto" w:fill="9CC2E5" w:themeFill="accent5" w:themeFillTint="99"/>
            <w:vAlign w:val="center"/>
          </w:tcPr>
          <w:p w14:paraId="3292C275" w14:textId="77777777" w:rsidR="00F763E9" w:rsidRDefault="00F763E9" w:rsidP="00F763E9">
            <w:pPr>
              <w:pStyle w:val="SmallType"/>
            </w:pPr>
            <w:proofErr w:type="gramStart"/>
            <w:r>
              <w:t>who:</w:t>
            </w:r>
            <w:proofErr w:type="gramEnd"/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433AC0D8" w14:textId="77777777" w:rsidR="00F763E9" w:rsidRDefault="00F763E9" w:rsidP="00F763E9">
            <w:r>
              <w:t>Chip</w:t>
            </w:r>
          </w:p>
        </w:tc>
        <w:tc>
          <w:tcPr>
            <w:tcW w:w="1237" w:type="dxa"/>
            <w:gridSpan w:val="2"/>
            <w:shd w:val="clear" w:color="auto" w:fill="9CC2E5" w:themeFill="accent5" w:themeFillTint="99"/>
            <w:vAlign w:val="center"/>
          </w:tcPr>
          <w:p w14:paraId="4004FD1A" w14:textId="77777777" w:rsidR="00F763E9" w:rsidRDefault="00F763E9" w:rsidP="00F763E9">
            <w:r>
              <w:t>Chip</w:t>
            </w:r>
          </w:p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1A6EB819" w14:textId="77777777" w:rsidR="00F763E9" w:rsidRDefault="00F763E9" w:rsidP="00F763E9">
            <w:r>
              <w:t>Chip</w:t>
            </w:r>
          </w:p>
        </w:tc>
        <w:tc>
          <w:tcPr>
            <w:tcW w:w="1231" w:type="dxa"/>
            <w:shd w:val="clear" w:color="auto" w:fill="9CC2E5" w:themeFill="accent5" w:themeFillTint="99"/>
            <w:vAlign w:val="center"/>
          </w:tcPr>
          <w:p w14:paraId="24994EE8" w14:textId="77777777" w:rsidR="00F763E9" w:rsidRDefault="00F763E9" w:rsidP="00F763E9">
            <w:r>
              <w:t>Papa</w:t>
            </w:r>
          </w:p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2874DA1F" w14:textId="77777777" w:rsidR="00F763E9" w:rsidRDefault="00F763E9" w:rsidP="00F763E9">
            <w:r>
              <w:t>Papa</w:t>
            </w:r>
          </w:p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25E0A7D0" w14:textId="77777777" w:rsidR="00F763E9" w:rsidRDefault="00F763E9" w:rsidP="00F763E9">
            <w:r>
              <w:t>Papa</w:t>
            </w:r>
          </w:p>
        </w:tc>
        <w:tc>
          <w:tcPr>
            <w:tcW w:w="2461" w:type="dxa"/>
            <w:shd w:val="clear" w:color="auto" w:fill="9CC2E5" w:themeFill="accent5" w:themeFillTint="99"/>
            <w:vAlign w:val="center"/>
          </w:tcPr>
          <w:p w14:paraId="36929428" w14:textId="77777777" w:rsidR="00F763E9" w:rsidRDefault="00F763E9" w:rsidP="00F763E9">
            <w:r>
              <w:t>Papa</w:t>
            </w:r>
          </w:p>
        </w:tc>
      </w:tr>
      <w:tr w:rsidR="00F763E9" w14:paraId="0A156694" w14:textId="77777777" w:rsidTr="00F763E9">
        <w:trPr>
          <w:trHeight w:val="1216"/>
        </w:trPr>
        <w:tc>
          <w:tcPr>
            <w:tcW w:w="2651" w:type="dxa"/>
            <w:vMerge/>
            <w:shd w:val="clear" w:color="auto" w:fill="DBDBDB" w:themeFill="accent3" w:themeFillTint="66"/>
            <w:vAlign w:val="center"/>
          </w:tcPr>
          <w:p w14:paraId="356427F7" w14:textId="77777777" w:rsidR="00F763E9" w:rsidRDefault="00F763E9" w:rsidP="00F763E9">
            <w:pPr>
              <w:pStyle w:val="Heading3"/>
            </w:pPr>
          </w:p>
        </w:tc>
        <w:tc>
          <w:tcPr>
            <w:tcW w:w="1229" w:type="dxa"/>
            <w:shd w:val="clear" w:color="auto" w:fill="9CC2E5" w:themeFill="accent5" w:themeFillTint="99"/>
            <w:vAlign w:val="center"/>
          </w:tcPr>
          <w:p w14:paraId="5E5E092B" w14:textId="77777777" w:rsidR="00F763E9" w:rsidRDefault="00F763E9" w:rsidP="00F763E9">
            <w:pPr>
              <w:pStyle w:val="SmallType"/>
            </w:pPr>
            <w:r>
              <w:t>done?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589299AD" w14:textId="77777777" w:rsidR="00F763E9" w:rsidRDefault="00F763E9" w:rsidP="00F763E9"/>
        </w:tc>
        <w:tc>
          <w:tcPr>
            <w:tcW w:w="1237" w:type="dxa"/>
            <w:gridSpan w:val="2"/>
            <w:shd w:val="clear" w:color="auto" w:fill="9CC2E5" w:themeFill="accent5" w:themeFillTint="99"/>
            <w:vAlign w:val="center"/>
          </w:tcPr>
          <w:p w14:paraId="0B1E60A3" w14:textId="77777777" w:rsidR="00F763E9" w:rsidRDefault="00F763E9" w:rsidP="00F763E9"/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276DF813" w14:textId="77777777" w:rsidR="00F763E9" w:rsidRDefault="00F763E9" w:rsidP="00F763E9"/>
        </w:tc>
        <w:tc>
          <w:tcPr>
            <w:tcW w:w="1231" w:type="dxa"/>
            <w:shd w:val="clear" w:color="auto" w:fill="9CC2E5" w:themeFill="accent5" w:themeFillTint="99"/>
            <w:vAlign w:val="center"/>
          </w:tcPr>
          <w:p w14:paraId="40D2C6D8" w14:textId="77777777" w:rsidR="00F763E9" w:rsidRDefault="00F763E9" w:rsidP="00F763E9"/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7123336B" w14:textId="77777777" w:rsidR="00F763E9" w:rsidRDefault="00F763E9" w:rsidP="00F763E9"/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6E787FBD" w14:textId="77777777" w:rsidR="00F763E9" w:rsidRDefault="00F763E9" w:rsidP="00F763E9"/>
        </w:tc>
        <w:tc>
          <w:tcPr>
            <w:tcW w:w="2461" w:type="dxa"/>
            <w:shd w:val="clear" w:color="auto" w:fill="9CC2E5" w:themeFill="accent5" w:themeFillTint="99"/>
            <w:vAlign w:val="center"/>
          </w:tcPr>
          <w:p w14:paraId="1FC956D8" w14:textId="77777777" w:rsidR="00F763E9" w:rsidRDefault="00F763E9" w:rsidP="00F763E9"/>
        </w:tc>
      </w:tr>
      <w:tr w:rsidR="00F763E9" w14:paraId="263DF21F" w14:textId="77777777" w:rsidTr="00F763E9">
        <w:trPr>
          <w:trHeight w:val="1153"/>
        </w:trPr>
        <w:tc>
          <w:tcPr>
            <w:tcW w:w="2651" w:type="dxa"/>
            <w:vMerge w:val="restart"/>
            <w:shd w:val="clear" w:color="auto" w:fill="DBDBDB" w:themeFill="accent3" w:themeFillTint="66"/>
            <w:vAlign w:val="center"/>
          </w:tcPr>
          <w:p w14:paraId="720CE187" w14:textId="77777777" w:rsidR="00F763E9" w:rsidRDefault="00F763E9" w:rsidP="00F763E9">
            <w:pPr>
              <w:pStyle w:val="Heading3"/>
            </w:pPr>
            <w:r>
              <w:t>Large tool area and alignment rack</w:t>
            </w:r>
          </w:p>
        </w:tc>
        <w:tc>
          <w:tcPr>
            <w:tcW w:w="1229" w:type="dxa"/>
            <w:shd w:val="clear" w:color="auto" w:fill="9CC2E5" w:themeFill="accent5" w:themeFillTint="99"/>
            <w:vAlign w:val="center"/>
          </w:tcPr>
          <w:p w14:paraId="7334E6DC" w14:textId="77777777" w:rsidR="00F763E9" w:rsidRDefault="00F763E9" w:rsidP="00F763E9">
            <w:pPr>
              <w:pStyle w:val="SmallType"/>
            </w:pPr>
            <w:proofErr w:type="gramStart"/>
            <w:r>
              <w:t>who:</w:t>
            </w:r>
            <w:proofErr w:type="gramEnd"/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4F8978A3" w14:textId="77777777" w:rsidR="00F763E9" w:rsidRDefault="00F763E9" w:rsidP="00F763E9">
            <w:r>
              <w:t>Austin</w:t>
            </w:r>
          </w:p>
        </w:tc>
        <w:tc>
          <w:tcPr>
            <w:tcW w:w="1237" w:type="dxa"/>
            <w:gridSpan w:val="2"/>
            <w:shd w:val="clear" w:color="auto" w:fill="9CC2E5" w:themeFill="accent5" w:themeFillTint="99"/>
            <w:vAlign w:val="center"/>
          </w:tcPr>
          <w:p w14:paraId="67E5E2A6" w14:textId="77777777" w:rsidR="00F763E9" w:rsidRDefault="00F763E9" w:rsidP="00F763E9">
            <w:r>
              <w:t>Austin</w:t>
            </w:r>
          </w:p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7934E78C" w14:textId="77777777" w:rsidR="00F763E9" w:rsidRDefault="00F763E9" w:rsidP="00F763E9">
            <w:r>
              <w:t>Austin</w:t>
            </w:r>
          </w:p>
        </w:tc>
        <w:tc>
          <w:tcPr>
            <w:tcW w:w="1231" w:type="dxa"/>
            <w:shd w:val="clear" w:color="auto" w:fill="9CC2E5" w:themeFill="accent5" w:themeFillTint="99"/>
            <w:vAlign w:val="center"/>
          </w:tcPr>
          <w:p w14:paraId="7DA3DF9D" w14:textId="77777777" w:rsidR="00F763E9" w:rsidRDefault="00F763E9" w:rsidP="00F763E9">
            <w:r>
              <w:t>Chip</w:t>
            </w:r>
          </w:p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12C690AF" w14:textId="77777777" w:rsidR="00F763E9" w:rsidRDefault="00F763E9" w:rsidP="00F763E9">
            <w:r>
              <w:t>Chip</w:t>
            </w:r>
          </w:p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66A94CC8" w14:textId="77777777" w:rsidR="00F763E9" w:rsidRDefault="00F763E9" w:rsidP="00F763E9">
            <w:r>
              <w:t>Chip</w:t>
            </w:r>
          </w:p>
        </w:tc>
        <w:tc>
          <w:tcPr>
            <w:tcW w:w="2461" w:type="dxa"/>
            <w:shd w:val="clear" w:color="auto" w:fill="9CC2E5" w:themeFill="accent5" w:themeFillTint="99"/>
            <w:vAlign w:val="center"/>
          </w:tcPr>
          <w:p w14:paraId="07F3923D" w14:textId="77777777" w:rsidR="00F763E9" w:rsidRDefault="00F763E9" w:rsidP="00F763E9">
            <w:r>
              <w:t>Chip</w:t>
            </w:r>
            <w:r w:rsidRPr="006064BA">
              <w:rPr>
                <w:noProof/>
              </w:rPr>
              <w:t xml:space="preserve"> </w:t>
            </w:r>
          </w:p>
        </w:tc>
      </w:tr>
      <w:tr w:rsidR="00F763E9" w14:paraId="771B0D0A" w14:textId="77777777" w:rsidTr="00F763E9">
        <w:trPr>
          <w:trHeight w:val="1243"/>
        </w:trPr>
        <w:tc>
          <w:tcPr>
            <w:tcW w:w="2651" w:type="dxa"/>
            <w:vMerge/>
            <w:shd w:val="clear" w:color="auto" w:fill="DBDBDB" w:themeFill="accent3" w:themeFillTint="66"/>
            <w:vAlign w:val="center"/>
          </w:tcPr>
          <w:p w14:paraId="317E5F70" w14:textId="77777777" w:rsidR="00F763E9" w:rsidRDefault="00F763E9" w:rsidP="00F763E9">
            <w:pPr>
              <w:pStyle w:val="Heading3"/>
            </w:pPr>
          </w:p>
        </w:tc>
        <w:tc>
          <w:tcPr>
            <w:tcW w:w="1229" w:type="dxa"/>
            <w:shd w:val="clear" w:color="auto" w:fill="9CC2E5" w:themeFill="accent5" w:themeFillTint="99"/>
            <w:vAlign w:val="center"/>
          </w:tcPr>
          <w:p w14:paraId="58200CCD" w14:textId="77777777" w:rsidR="00F763E9" w:rsidRDefault="00F763E9" w:rsidP="00F763E9">
            <w:pPr>
              <w:pStyle w:val="SmallType"/>
            </w:pPr>
            <w:r>
              <w:t>done?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6097E864" w14:textId="77777777" w:rsidR="00F763E9" w:rsidRDefault="00F763E9" w:rsidP="00F763E9"/>
        </w:tc>
        <w:tc>
          <w:tcPr>
            <w:tcW w:w="1237" w:type="dxa"/>
            <w:gridSpan w:val="2"/>
            <w:shd w:val="clear" w:color="auto" w:fill="9CC2E5" w:themeFill="accent5" w:themeFillTint="99"/>
            <w:vAlign w:val="center"/>
          </w:tcPr>
          <w:p w14:paraId="3EBB2EF4" w14:textId="77777777" w:rsidR="00F763E9" w:rsidRDefault="00F763E9" w:rsidP="00F763E9"/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2E050C53" w14:textId="77777777" w:rsidR="00F763E9" w:rsidRDefault="00F763E9" w:rsidP="00F763E9"/>
        </w:tc>
        <w:tc>
          <w:tcPr>
            <w:tcW w:w="1231" w:type="dxa"/>
            <w:shd w:val="clear" w:color="auto" w:fill="9CC2E5" w:themeFill="accent5" w:themeFillTint="99"/>
            <w:vAlign w:val="center"/>
          </w:tcPr>
          <w:p w14:paraId="12B6A326" w14:textId="77777777" w:rsidR="00F763E9" w:rsidRDefault="00F763E9" w:rsidP="00F763E9"/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039D97DD" w14:textId="77777777" w:rsidR="00F763E9" w:rsidRDefault="00F763E9" w:rsidP="00F763E9"/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4FD7AF75" w14:textId="77777777" w:rsidR="00F763E9" w:rsidRDefault="00F763E9" w:rsidP="00F763E9"/>
        </w:tc>
        <w:tc>
          <w:tcPr>
            <w:tcW w:w="2461" w:type="dxa"/>
            <w:shd w:val="clear" w:color="auto" w:fill="9CC2E5" w:themeFill="accent5" w:themeFillTint="99"/>
            <w:vAlign w:val="center"/>
          </w:tcPr>
          <w:p w14:paraId="207301DC" w14:textId="77777777" w:rsidR="00F763E9" w:rsidRDefault="00F763E9" w:rsidP="00F763E9"/>
        </w:tc>
      </w:tr>
      <w:tr w:rsidR="00F763E9" w14:paraId="44B21D0E" w14:textId="77777777" w:rsidTr="00F763E9">
        <w:trPr>
          <w:trHeight w:val="985"/>
        </w:trPr>
        <w:tc>
          <w:tcPr>
            <w:tcW w:w="2651" w:type="dxa"/>
            <w:vMerge w:val="restart"/>
            <w:shd w:val="clear" w:color="auto" w:fill="DBDBDB" w:themeFill="accent3" w:themeFillTint="66"/>
            <w:vAlign w:val="center"/>
          </w:tcPr>
          <w:p w14:paraId="63D03AB5" w14:textId="77777777" w:rsidR="00F763E9" w:rsidRDefault="00F763E9" w:rsidP="00F763E9">
            <w:pPr>
              <w:pStyle w:val="Heading3"/>
            </w:pPr>
            <w:r>
              <w:t>Tire machine area</w:t>
            </w:r>
          </w:p>
        </w:tc>
        <w:tc>
          <w:tcPr>
            <w:tcW w:w="1229" w:type="dxa"/>
            <w:shd w:val="clear" w:color="auto" w:fill="9CC2E5" w:themeFill="accent5" w:themeFillTint="99"/>
            <w:vAlign w:val="center"/>
          </w:tcPr>
          <w:p w14:paraId="4669182E" w14:textId="77777777" w:rsidR="00F763E9" w:rsidRDefault="00F763E9" w:rsidP="00F763E9">
            <w:pPr>
              <w:pStyle w:val="SmallType"/>
            </w:pPr>
            <w:proofErr w:type="gramStart"/>
            <w:r>
              <w:t>who:</w:t>
            </w:r>
            <w:proofErr w:type="gramEnd"/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48D1822A" w14:textId="77777777" w:rsidR="00F763E9" w:rsidRDefault="00F763E9" w:rsidP="00F763E9">
            <w:r>
              <w:t>Anthony</w:t>
            </w:r>
          </w:p>
        </w:tc>
        <w:tc>
          <w:tcPr>
            <w:tcW w:w="1237" w:type="dxa"/>
            <w:gridSpan w:val="2"/>
            <w:shd w:val="clear" w:color="auto" w:fill="9CC2E5" w:themeFill="accent5" w:themeFillTint="99"/>
            <w:vAlign w:val="center"/>
          </w:tcPr>
          <w:p w14:paraId="287B5CDA" w14:textId="77777777" w:rsidR="00F763E9" w:rsidRDefault="00F763E9" w:rsidP="00F763E9">
            <w:r>
              <w:t>Anthony</w:t>
            </w:r>
          </w:p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1FA5D7A3" w14:textId="77777777" w:rsidR="00F763E9" w:rsidRDefault="00F763E9" w:rsidP="00F763E9">
            <w:r>
              <w:t>Anthony</w:t>
            </w:r>
          </w:p>
        </w:tc>
        <w:tc>
          <w:tcPr>
            <w:tcW w:w="1231" w:type="dxa"/>
            <w:shd w:val="clear" w:color="auto" w:fill="9CC2E5" w:themeFill="accent5" w:themeFillTint="99"/>
            <w:vAlign w:val="center"/>
          </w:tcPr>
          <w:p w14:paraId="384E43C9" w14:textId="77777777" w:rsidR="00F763E9" w:rsidRDefault="00F763E9" w:rsidP="00F763E9">
            <w:r>
              <w:t>Austin</w:t>
            </w:r>
          </w:p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2D8B3902" w14:textId="77777777" w:rsidR="00F763E9" w:rsidRDefault="00F763E9" w:rsidP="00F763E9">
            <w:r>
              <w:t>Austin</w:t>
            </w:r>
          </w:p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5116C40A" w14:textId="77777777" w:rsidR="00F763E9" w:rsidRDefault="00F763E9" w:rsidP="00F763E9">
            <w:r>
              <w:t>Austin</w:t>
            </w:r>
          </w:p>
        </w:tc>
        <w:tc>
          <w:tcPr>
            <w:tcW w:w="2461" w:type="dxa"/>
            <w:shd w:val="clear" w:color="auto" w:fill="9CC2E5" w:themeFill="accent5" w:themeFillTint="99"/>
            <w:vAlign w:val="center"/>
          </w:tcPr>
          <w:p w14:paraId="716B83F4" w14:textId="77777777" w:rsidR="00F763E9" w:rsidRDefault="00F763E9" w:rsidP="00F763E9">
            <w:r>
              <w:t>Austin</w:t>
            </w:r>
          </w:p>
        </w:tc>
      </w:tr>
      <w:tr w:rsidR="00F763E9" w14:paraId="4D820222" w14:textId="77777777" w:rsidTr="00F763E9">
        <w:trPr>
          <w:trHeight w:val="967"/>
        </w:trPr>
        <w:tc>
          <w:tcPr>
            <w:tcW w:w="2651" w:type="dxa"/>
            <w:vMerge/>
            <w:shd w:val="clear" w:color="auto" w:fill="DBDBDB" w:themeFill="accent3" w:themeFillTint="66"/>
            <w:vAlign w:val="center"/>
          </w:tcPr>
          <w:p w14:paraId="00116DD8" w14:textId="77777777" w:rsidR="00F763E9" w:rsidRDefault="00F763E9" w:rsidP="00F763E9">
            <w:pPr>
              <w:pStyle w:val="Heading3"/>
            </w:pPr>
          </w:p>
        </w:tc>
        <w:tc>
          <w:tcPr>
            <w:tcW w:w="1229" w:type="dxa"/>
            <w:shd w:val="clear" w:color="auto" w:fill="9CC2E5" w:themeFill="accent5" w:themeFillTint="99"/>
            <w:vAlign w:val="center"/>
          </w:tcPr>
          <w:p w14:paraId="37AF9D15" w14:textId="77777777" w:rsidR="00F763E9" w:rsidRDefault="00F763E9" w:rsidP="00F763E9">
            <w:pPr>
              <w:pStyle w:val="SmallType"/>
            </w:pPr>
            <w:r>
              <w:t>done?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672A0F83" w14:textId="77777777" w:rsidR="00F763E9" w:rsidRDefault="00F763E9" w:rsidP="00F763E9"/>
        </w:tc>
        <w:tc>
          <w:tcPr>
            <w:tcW w:w="1237" w:type="dxa"/>
            <w:gridSpan w:val="2"/>
            <w:shd w:val="clear" w:color="auto" w:fill="9CC2E5" w:themeFill="accent5" w:themeFillTint="99"/>
            <w:vAlign w:val="center"/>
          </w:tcPr>
          <w:p w14:paraId="53A1F6BF" w14:textId="77777777" w:rsidR="00F763E9" w:rsidRDefault="00F763E9" w:rsidP="00F763E9"/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0783D548" w14:textId="77777777" w:rsidR="00F763E9" w:rsidRDefault="00F763E9" w:rsidP="00F763E9"/>
        </w:tc>
        <w:tc>
          <w:tcPr>
            <w:tcW w:w="1231" w:type="dxa"/>
            <w:shd w:val="clear" w:color="auto" w:fill="9CC2E5" w:themeFill="accent5" w:themeFillTint="99"/>
            <w:vAlign w:val="center"/>
          </w:tcPr>
          <w:p w14:paraId="6799E11A" w14:textId="77777777" w:rsidR="00F763E9" w:rsidRDefault="00F763E9" w:rsidP="00F763E9"/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155D9A42" w14:textId="77777777" w:rsidR="00F763E9" w:rsidRDefault="00F763E9" w:rsidP="00F763E9"/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42F39A76" w14:textId="77777777" w:rsidR="00F763E9" w:rsidRDefault="00F763E9" w:rsidP="00F763E9"/>
        </w:tc>
        <w:tc>
          <w:tcPr>
            <w:tcW w:w="2461" w:type="dxa"/>
            <w:shd w:val="clear" w:color="auto" w:fill="9CC2E5" w:themeFill="accent5" w:themeFillTint="99"/>
            <w:vAlign w:val="center"/>
          </w:tcPr>
          <w:p w14:paraId="16797B75" w14:textId="77777777" w:rsidR="00F763E9" w:rsidRDefault="00F763E9" w:rsidP="00F763E9"/>
        </w:tc>
      </w:tr>
      <w:tr w:rsidR="00F763E9" w14:paraId="37101BD7" w14:textId="77777777" w:rsidTr="00F763E9">
        <w:trPr>
          <w:trHeight w:val="1135"/>
        </w:trPr>
        <w:tc>
          <w:tcPr>
            <w:tcW w:w="2651" w:type="dxa"/>
            <w:vMerge w:val="restart"/>
            <w:shd w:val="clear" w:color="auto" w:fill="DBDBDB" w:themeFill="accent3" w:themeFillTint="66"/>
            <w:vAlign w:val="center"/>
          </w:tcPr>
          <w:p w14:paraId="0F98A8E6" w14:textId="77777777" w:rsidR="00F763E9" w:rsidRDefault="00F763E9" w:rsidP="00F763E9">
            <w:pPr>
              <w:pStyle w:val="Heading3"/>
            </w:pPr>
            <w:r>
              <w:t>Parts washers, counter, shop press</w:t>
            </w:r>
          </w:p>
        </w:tc>
        <w:tc>
          <w:tcPr>
            <w:tcW w:w="1229" w:type="dxa"/>
            <w:shd w:val="clear" w:color="auto" w:fill="9CC2E5" w:themeFill="accent5" w:themeFillTint="99"/>
            <w:vAlign w:val="center"/>
          </w:tcPr>
          <w:p w14:paraId="6E942B29" w14:textId="77777777" w:rsidR="00F763E9" w:rsidRDefault="00F763E9" w:rsidP="00F763E9">
            <w:pPr>
              <w:pStyle w:val="SmallType"/>
            </w:pPr>
            <w:proofErr w:type="gramStart"/>
            <w:r>
              <w:t>who:</w:t>
            </w:r>
            <w:proofErr w:type="gramEnd"/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4548B928" w14:textId="77777777" w:rsidR="00F763E9" w:rsidRDefault="00F763E9" w:rsidP="00F763E9">
            <w:r>
              <w:t>Papa</w:t>
            </w:r>
          </w:p>
        </w:tc>
        <w:tc>
          <w:tcPr>
            <w:tcW w:w="1237" w:type="dxa"/>
            <w:gridSpan w:val="2"/>
            <w:shd w:val="clear" w:color="auto" w:fill="9CC2E5" w:themeFill="accent5" w:themeFillTint="99"/>
            <w:vAlign w:val="center"/>
          </w:tcPr>
          <w:p w14:paraId="11F417B7" w14:textId="77777777" w:rsidR="00F763E9" w:rsidRDefault="00F763E9" w:rsidP="00F763E9">
            <w:r>
              <w:t>Papa</w:t>
            </w:r>
          </w:p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5C3E7556" w14:textId="77777777" w:rsidR="00F763E9" w:rsidRDefault="00F763E9" w:rsidP="00F763E9">
            <w:r>
              <w:t>Papa</w:t>
            </w:r>
          </w:p>
        </w:tc>
        <w:tc>
          <w:tcPr>
            <w:tcW w:w="1231" w:type="dxa"/>
            <w:shd w:val="clear" w:color="auto" w:fill="9CC2E5" w:themeFill="accent5" w:themeFillTint="99"/>
            <w:vAlign w:val="center"/>
          </w:tcPr>
          <w:p w14:paraId="63284460" w14:textId="77777777" w:rsidR="00F763E9" w:rsidRDefault="00F763E9" w:rsidP="00F763E9">
            <w:r>
              <w:t>Anthony</w:t>
            </w:r>
          </w:p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1AD3F271" w14:textId="77777777" w:rsidR="00F763E9" w:rsidRDefault="00F763E9" w:rsidP="00F763E9">
            <w:r>
              <w:t>Anthony</w:t>
            </w:r>
          </w:p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50088B2D" w14:textId="77777777" w:rsidR="00F763E9" w:rsidRDefault="00F763E9" w:rsidP="00F763E9">
            <w:r>
              <w:t>Anthony</w:t>
            </w:r>
          </w:p>
        </w:tc>
        <w:tc>
          <w:tcPr>
            <w:tcW w:w="2461" w:type="dxa"/>
            <w:shd w:val="clear" w:color="auto" w:fill="9CC2E5" w:themeFill="accent5" w:themeFillTint="99"/>
            <w:vAlign w:val="center"/>
          </w:tcPr>
          <w:p w14:paraId="72D02B0A" w14:textId="77777777" w:rsidR="00F763E9" w:rsidRDefault="00F763E9" w:rsidP="00F763E9">
            <w:r>
              <w:t>Anthony</w:t>
            </w:r>
          </w:p>
        </w:tc>
      </w:tr>
      <w:tr w:rsidR="00F763E9" w14:paraId="0840531C" w14:textId="77777777" w:rsidTr="00F763E9">
        <w:trPr>
          <w:trHeight w:val="1240"/>
        </w:trPr>
        <w:tc>
          <w:tcPr>
            <w:tcW w:w="2651" w:type="dxa"/>
            <w:vMerge/>
            <w:shd w:val="clear" w:color="auto" w:fill="DBDBDB" w:themeFill="accent3" w:themeFillTint="66"/>
            <w:vAlign w:val="center"/>
          </w:tcPr>
          <w:p w14:paraId="0008CEAB" w14:textId="77777777" w:rsidR="00F763E9" w:rsidRDefault="00F763E9" w:rsidP="00F763E9">
            <w:pPr>
              <w:pStyle w:val="Heading3"/>
            </w:pPr>
          </w:p>
        </w:tc>
        <w:tc>
          <w:tcPr>
            <w:tcW w:w="1229" w:type="dxa"/>
            <w:shd w:val="clear" w:color="auto" w:fill="9CC2E5" w:themeFill="accent5" w:themeFillTint="99"/>
            <w:vAlign w:val="center"/>
          </w:tcPr>
          <w:p w14:paraId="6CED1524" w14:textId="77777777" w:rsidR="00F763E9" w:rsidRDefault="00F763E9" w:rsidP="00F763E9">
            <w:pPr>
              <w:pStyle w:val="SmallType"/>
            </w:pPr>
            <w:r>
              <w:t>done?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5E50E78F" w14:textId="77777777" w:rsidR="00F763E9" w:rsidRDefault="00F763E9" w:rsidP="00F763E9"/>
        </w:tc>
        <w:tc>
          <w:tcPr>
            <w:tcW w:w="1237" w:type="dxa"/>
            <w:gridSpan w:val="2"/>
            <w:shd w:val="clear" w:color="auto" w:fill="9CC2E5" w:themeFill="accent5" w:themeFillTint="99"/>
            <w:vAlign w:val="center"/>
          </w:tcPr>
          <w:p w14:paraId="60D04C90" w14:textId="77777777" w:rsidR="00F763E9" w:rsidRDefault="00F763E9" w:rsidP="00F763E9"/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32161491" w14:textId="77777777" w:rsidR="00F763E9" w:rsidRDefault="00F763E9" w:rsidP="00F763E9"/>
        </w:tc>
        <w:tc>
          <w:tcPr>
            <w:tcW w:w="1231" w:type="dxa"/>
            <w:shd w:val="clear" w:color="auto" w:fill="9CC2E5" w:themeFill="accent5" w:themeFillTint="99"/>
            <w:vAlign w:val="center"/>
          </w:tcPr>
          <w:p w14:paraId="141FD9DE" w14:textId="77777777" w:rsidR="00F763E9" w:rsidRDefault="00F763E9" w:rsidP="00F763E9"/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24F5CF4D" w14:textId="77777777" w:rsidR="00F763E9" w:rsidRDefault="00F763E9" w:rsidP="00F763E9"/>
        </w:tc>
        <w:tc>
          <w:tcPr>
            <w:tcW w:w="1325" w:type="dxa"/>
            <w:shd w:val="clear" w:color="auto" w:fill="9CC2E5" w:themeFill="accent5" w:themeFillTint="99"/>
            <w:vAlign w:val="center"/>
          </w:tcPr>
          <w:p w14:paraId="051E728D" w14:textId="77777777" w:rsidR="00F763E9" w:rsidRDefault="00F763E9" w:rsidP="00F763E9"/>
        </w:tc>
        <w:tc>
          <w:tcPr>
            <w:tcW w:w="2461" w:type="dxa"/>
            <w:shd w:val="clear" w:color="auto" w:fill="9CC2E5" w:themeFill="accent5" w:themeFillTint="99"/>
            <w:vAlign w:val="center"/>
          </w:tcPr>
          <w:p w14:paraId="7C1D39D3" w14:textId="77777777" w:rsidR="00F763E9" w:rsidRDefault="00F763E9" w:rsidP="00F763E9"/>
        </w:tc>
      </w:tr>
    </w:tbl>
    <w:p w14:paraId="3A203690" w14:textId="26FEEAC1" w:rsidR="00C561CB" w:rsidRDefault="00C561CB"/>
    <w:sectPr w:rsidR="00C561CB" w:rsidSect="00F763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21B3"/>
    <w:rsid w:val="00144ECF"/>
    <w:rsid w:val="0017754B"/>
    <w:rsid w:val="002210A4"/>
    <w:rsid w:val="002521B3"/>
    <w:rsid w:val="002853C2"/>
    <w:rsid w:val="004030B8"/>
    <w:rsid w:val="00422283"/>
    <w:rsid w:val="0044581C"/>
    <w:rsid w:val="004901E5"/>
    <w:rsid w:val="004B1B53"/>
    <w:rsid w:val="00524F90"/>
    <w:rsid w:val="0054649F"/>
    <w:rsid w:val="0056070A"/>
    <w:rsid w:val="005862D7"/>
    <w:rsid w:val="005866D0"/>
    <w:rsid w:val="005B1A8E"/>
    <w:rsid w:val="005C59E0"/>
    <w:rsid w:val="006064BA"/>
    <w:rsid w:val="00634388"/>
    <w:rsid w:val="00650506"/>
    <w:rsid w:val="006701A6"/>
    <w:rsid w:val="00820395"/>
    <w:rsid w:val="0087233A"/>
    <w:rsid w:val="009B1D57"/>
    <w:rsid w:val="00B82242"/>
    <w:rsid w:val="00BB020D"/>
    <w:rsid w:val="00BF521A"/>
    <w:rsid w:val="00C52DAF"/>
    <w:rsid w:val="00C561CB"/>
    <w:rsid w:val="00CB70A8"/>
    <w:rsid w:val="00D21B56"/>
    <w:rsid w:val="00D350EA"/>
    <w:rsid w:val="00D62920"/>
    <w:rsid w:val="00DB1EBF"/>
    <w:rsid w:val="00DE7668"/>
    <w:rsid w:val="00E12324"/>
    <w:rsid w:val="00F763E9"/>
    <w:rsid w:val="00F81335"/>
    <w:rsid w:val="00F832A2"/>
    <w:rsid w:val="00FA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6a694"/>
    </o:shapedefaults>
    <o:shapelayout v:ext="edit">
      <o:idmap v:ext="edit" data="1"/>
    </o:shapelayout>
  </w:shapeDefaults>
  <w:decimalSymbol w:val="."/>
  <w:listSeparator w:val=","/>
  <w14:docId w14:val="264451F9"/>
  <w15:docId w15:val="{AD89A777-967F-4A68-9996-6872BB17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2D7"/>
    <w:rPr>
      <w:rFonts w:asciiTheme="minorHAnsi" w:hAnsiTheme="minorHAnsi"/>
      <w:spacing w:val="20"/>
      <w:sz w:val="24"/>
      <w:szCs w:val="24"/>
    </w:rPr>
  </w:style>
  <w:style w:type="paragraph" w:styleId="Heading1">
    <w:name w:val="heading 1"/>
    <w:basedOn w:val="Normal"/>
    <w:next w:val="Normal"/>
    <w:qFormat/>
    <w:rsid w:val="006064BA"/>
    <w:pPr>
      <w:spacing w:before="200"/>
      <w:jc w:val="center"/>
      <w:outlineLvl w:val="0"/>
    </w:pPr>
    <w:rPr>
      <w:rFonts w:asciiTheme="majorHAnsi" w:hAnsiTheme="majorHAnsi"/>
      <w:b/>
      <w:caps/>
      <w:color w:val="FFFFFF" w:themeColor="background1"/>
      <w:spacing w:val="40"/>
      <w:sz w:val="56"/>
      <w:szCs w:val="40"/>
    </w:rPr>
  </w:style>
  <w:style w:type="paragraph" w:styleId="Heading2">
    <w:name w:val="heading 2"/>
    <w:basedOn w:val="Normal"/>
    <w:next w:val="Normal"/>
    <w:qFormat/>
    <w:rsid w:val="006064BA"/>
    <w:pPr>
      <w:outlineLvl w:val="1"/>
    </w:pPr>
    <w:rPr>
      <w:b/>
      <w:caps/>
      <w:color w:val="FFFFFF" w:themeColor="background1"/>
      <w:szCs w:val="20"/>
    </w:rPr>
  </w:style>
  <w:style w:type="paragraph" w:styleId="Heading3">
    <w:name w:val="heading 3"/>
    <w:basedOn w:val="Normal"/>
    <w:next w:val="Normal"/>
    <w:qFormat/>
    <w:rsid w:val="005B1A8E"/>
    <w:pPr>
      <w:outlineLvl w:val="2"/>
    </w:pPr>
    <w:rPr>
      <w:b/>
      <w:caps/>
      <w:color w:val="2E74B5" w:themeColor="accent5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Type">
    <w:name w:val="Small Type"/>
    <w:basedOn w:val="Normal"/>
    <w:qFormat/>
    <w:rsid w:val="005862D7"/>
    <w:rPr>
      <w:caps/>
      <w:color w:val="FFFFFF" w:themeColor="background1"/>
      <w:sz w:val="18"/>
      <w:szCs w:val="16"/>
    </w:rPr>
  </w:style>
  <w:style w:type="paragraph" w:styleId="BalloonText">
    <w:name w:val="Balloon Text"/>
    <w:basedOn w:val="Normal"/>
    <w:semiHidden/>
    <w:rsid w:val="00177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al%20Mini%20Parts\AppData\Roaming\Microsoft\Templates\Family%20chore%20cha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ore Chart">
      <a:majorFont>
        <a:latin typeface="Tw Cen MT"/>
        <a:ea typeface=""/>
        <a:cs typeface=""/>
      </a:majorFont>
      <a:minorFont>
        <a:latin typeface="Tw Cen MT 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727474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2011-12-20T17:26:00+00:00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1383547</Value>
      <Value>1383548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Family chore chart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TP102805726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4B60FA-69A5-4B34-90F5-25FEFAE59C3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42AFA16-0481-4F81-B3A7-AD45DDBF96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0D4FF-6647-4ABD-BFE9-80A5A05CC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Family chore chart.dotx</Template>
  <TotalTime>242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Family chore chart</vt:lpstr>
    </vt:vector>
  </TitlesOfParts>
  <Company>Microsoft Corporation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chore chart</dc:title>
  <dc:creator>Parts</dc:creator>
  <cp:lastModifiedBy>Chad Matthews</cp:lastModifiedBy>
  <cp:revision>2</cp:revision>
  <cp:lastPrinted>2021-08-26T17:31:00Z</cp:lastPrinted>
  <dcterms:created xsi:type="dcterms:W3CDTF">2020-02-11T14:02:00Z</dcterms:created>
  <dcterms:modified xsi:type="dcterms:W3CDTF">2021-08-26T17:44:00Z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TC100789471033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